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AE46FA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956B74B" w14:textId="19315EF6" w:rsidR="00692703" w:rsidRPr="00BE251A" w:rsidRDefault="00807423" w:rsidP="00913946">
            <w:pPr>
              <w:pStyle w:val="Title"/>
              <w:rPr>
                <w:sz w:val="40"/>
                <w:szCs w:val="40"/>
              </w:rPr>
            </w:pPr>
            <w:r w:rsidRPr="00086A75">
              <w:rPr>
                <w:b/>
                <w:bCs/>
                <w:color w:val="00B050"/>
                <w:sz w:val="40"/>
                <w:szCs w:val="40"/>
              </w:rPr>
              <w:t>Fast Food</w:t>
            </w:r>
            <w:r w:rsidR="00692703" w:rsidRPr="00BE251A">
              <w:rPr>
                <w:sz w:val="40"/>
                <w:szCs w:val="40"/>
              </w:rPr>
              <w:t xml:space="preserve"> </w:t>
            </w:r>
            <w:r w:rsidRPr="00086A75">
              <w:rPr>
                <w:rStyle w:val="IntenseEmphasis"/>
                <w:color w:val="156138" w:themeColor="accent1" w:themeShade="BF"/>
                <w:sz w:val="40"/>
                <w:szCs w:val="40"/>
              </w:rPr>
              <w:t>Ordering system</w:t>
            </w:r>
          </w:p>
          <w:p w14:paraId="7E28B2E3" w14:textId="77777777" w:rsidR="00692703" w:rsidRDefault="00F939F1" w:rsidP="00913946">
            <w:pPr>
              <w:pStyle w:val="ContactInfoEmphasis"/>
              <w:contextualSpacing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Inspired by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foodpanda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br/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Anamika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Prova</w:t>
            </w:r>
            <w:proofErr w:type="spellEnd"/>
          </w:p>
          <w:p w14:paraId="7A63A06D" w14:textId="77777777" w:rsidR="00F939F1" w:rsidRDefault="00F939F1" w:rsidP="00913946">
            <w:pPr>
              <w:pStyle w:val="ContactInfoEmphasis"/>
              <w:contextualSpacing w:val="0"/>
              <w:rPr>
                <w:rFonts w:asciiTheme="majorHAnsi" w:hAnsiTheme="majorHAnsi"/>
                <w:sz w:val="24"/>
                <w:szCs w:val="24"/>
              </w:rPr>
            </w:pPr>
          </w:p>
          <w:p w14:paraId="05326F4C" w14:textId="112C002E" w:rsidR="00F939F1" w:rsidRPr="0066473C" w:rsidRDefault="00F939F1" w:rsidP="00F939F1">
            <w:pPr>
              <w:jc w:val="center"/>
            </w:pPr>
            <w:r>
              <w:t>Primary Plan</w:t>
            </w:r>
            <w:bookmarkStart w:id="0" w:name="_GoBack"/>
            <w:bookmarkEnd w:id="0"/>
          </w:p>
        </w:tc>
      </w:tr>
    </w:tbl>
    <w:p w14:paraId="346A7A43" w14:textId="47FE9987" w:rsidR="00AF2E88" w:rsidRPr="00AF2E88" w:rsidRDefault="00AF2E88" w:rsidP="00807423">
      <w:pPr>
        <w:pStyle w:val="Heading1"/>
        <w:rPr>
          <w:color w:val="C00000"/>
        </w:rPr>
      </w:pPr>
      <w:r w:rsidRPr="00AF2E88">
        <w:rPr>
          <w:color w:val="C00000"/>
        </w:rPr>
        <w:t>Database table structure:</w:t>
      </w:r>
    </w:p>
    <w:p w14:paraId="2094F69F" w14:textId="77777777" w:rsidR="00AF2E88" w:rsidRDefault="00AF2E88" w:rsidP="00807423">
      <w:pPr>
        <w:pStyle w:val="Heading1"/>
        <w:rPr>
          <w:color w:val="0070C0"/>
        </w:rPr>
      </w:pPr>
    </w:p>
    <w:p w14:paraId="51877F1D" w14:textId="232D38A3" w:rsidR="00807423" w:rsidRPr="00086A75" w:rsidRDefault="00670CF9" w:rsidP="00807423">
      <w:pPr>
        <w:pStyle w:val="Heading1"/>
        <w:rPr>
          <w:color w:val="0070C0"/>
        </w:rPr>
      </w:pPr>
      <w:r>
        <w:rPr>
          <w:color w:val="0070C0"/>
        </w:rPr>
        <w:t xml:space="preserve">1. </w:t>
      </w:r>
      <w:r w:rsidR="00807423" w:rsidRPr="00086A75">
        <w:rPr>
          <w:color w:val="0070C0"/>
        </w:rPr>
        <w:t>Categor</w:t>
      </w:r>
      <w:r w:rsidR="00BE251A" w:rsidRPr="00086A75">
        <w:rPr>
          <w:color w:val="0070C0"/>
        </w:rPr>
        <w:t>ies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  <w:gridCol w:w="9887"/>
      </w:tblGrid>
      <w:tr w:rsidR="00807423" w:rsidRPr="00086A75" w14:paraId="41992CA4" w14:textId="403FBD76" w:rsidTr="00126DEC">
        <w:tc>
          <w:tcPr>
            <w:tcW w:w="9290" w:type="dxa"/>
          </w:tcPr>
          <w:p w14:paraId="56245154" w14:textId="5E6A89F9" w:rsidR="00807423" w:rsidRPr="00086A75" w:rsidRDefault="00807423" w:rsidP="00807423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CategoryId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pk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identity</w:t>
            </w:r>
          </w:p>
          <w:p w14:paraId="4A50DC88" w14:textId="3AD7AA4E" w:rsidR="00807423" w:rsidRPr="00AF2E88" w:rsidRDefault="00807423" w:rsidP="00807423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2. 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varchar(50)</w:t>
            </w:r>
          </w:p>
          <w:p w14:paraId="6D5F61EE" w14:textId="3F2AE651" w:rsidR="00807423" w:rsidRPr="00086A75" w:rsidRDefault="00807423" w:rsidP="00807423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ImageUrl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5BF55482" w14:textId="0CD90E83" w:rsidR="00807423" w:rsidRPr="00AF2E88" w:rsidRDefault="00807423" w:rsidP="00807423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IsActive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bit</w:t>
            </w:r>
          </w:p>
          <w:p w14:paraId="6DB7DCA9" w14:textId="06D957ED" w:rsidR="00807423" w:rsidRPr="00086A75" w:rsidRDefault="00807423" w:rsidP="00807423">
            <w:pPr>
              <w:tabs>
                <w:tab w:val="left" w:pos="5460"/>
              </w:tabs>
              <w:contextualSpacing w:val="0"/>
              <w:rPr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CreatedDate</w:t>
            </w:r>
            <w:proofErr w:type="spellEnd"/>
            <w:r w:rsidRPr="00086A75">
              <w:rPr>
                <w:sz w:val="24"/>
                <w:szCs w:val="24"/>
              </w:rPr>
              <w:tab/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291" w:type="dxa"/>
          </w:tcPr>
          <w:p w14:paraId="68543F6A" w14:textId="77777777" w:rsidR="00807423" w:rsidRPr="00086A75" w:rsidRDefault="00807423" w:rsidP="00615AD5">
            <w:pPr>
              <w:rPr>
                <w:sz w:val="24"/>
                <w:szCs w:val="24"/>
              </w:rPr>
            </w:pPr>
          </w:p>
        </w:tc>
      </w:tr>
    </w:tbl>
    <w:p w14:paraId="06965D57" w14:textId="77777777" w:rsidR="00807423" w:rsidRPr="00086A75" w:rsidRDefault="00807423" w:rsidP="004E01EB">
      <w:pPr>
        <w:pStyle w:val="Heading1"/>
        <w:rPr>
          <w:sz w:val="24"/>
          <w:szCs w:val="24"/>
        </w:rPr>
      </w:pPr>
    </w:p>
    <w:p w14:paraId="1BB5AD09" w14:textId="46576E3F" w:rsidR="004E01EB" w:rsidRPr="00AF2E88" w:rsidRDefault="00670CF9" w:rsidP="004E01EB">
      <w:pPr>
        <w:pStyle w:val="Heading1"/>
        <w:rPr>
          <w:color w:val="0070C0"/>
        </w:rPr>
      </w:pPr>
      <w:r>
        <w:rPr>
          <w:color w:val="0070C0"/>
        </w:rPr>
        <w:t xml:space="preserve">2. </w:t>
      </w:r>
      <w:r w:rsidR="00807423" w:rsidRPr="00AF2E88">
        <w:rPr>
          <w:color w:val="0070C0"/>
        </w:rPr>
        <w:t>Product</w:t>
      </w:r>
      <w:r w:rsidR="00BE251A" w:rsidRPr="00AF2E88">
        <w:rPr>
          <w:color w:val="0070C0"/>
        </w:rPr>
        <w:t>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086A75" w14:paraId="2EF1A799" w14:textId="77777777" w:rsidTr="00126DEC">
        <w:tc>
          <w:tcPr>
            <w:tcW w:w="9290" w:type="dxa"/>
          </w:tcPr>
          <w:p w14:paraId="74581F41" w14:textId="51BED717" w:rsidR="001E3120" w:rsidRPr="00086A75" w:rsidRDefault="00807423" w:rsidP="00807423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ProductId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pk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identity</w:t>
            </w:r>
          </w:p>
          <w:p w14:paraId="4B303D61" w14:textId="3CB6E871" w:rsidR="00807423" w:rsidRPr="00086A75" w:rsidRDefault="00807423" w:rsidP="00807423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2. Name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</w:t>
            </w:r>
            <w:r w:rsidRPr="00AF2E88">
              <w:rPr>
                <w:b/>
                <w:bCs/>
                <w:sz w:val="24"/>
                <w:szCs w:val="24"/>
              </w:rPr>
              <w:t>varchar(50)</w:t>
            </w:r>
          </w:p>
          <w:p w14:paraId="54422252" w14:textId="1DFA273D" w:rsidR="00807423" w:rsidRPr="00086A75" w:rsidRDefault="00807423" w:rsidP="00807423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3. Description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</w:t>
            </w:r>
            <w:r w:rsidRPr="00AF2E88">
              <w:rPr>
                <w:b/>
                <w:bCs/>
                <w:sz w:val="24"/>
                <w:szCs w:val="24"/>
              </w:rPr>
              <w:t>varchar(</w:t>
            </w:r>
            <w:r w:rsidR="00086A75" w:rsidRPr="00AF2E88">
              <w:rPr>
                <w:b/>
                <w:bCs/>
                <w:sz w:val="24"/>
                <w:szCs w:val="24"/>
              </w:rPr>
              <w:t>max</w:t>
            </w:r>
            <w:r w:rsidR="00126DEC" w:rsidRPr="00AF2E88">
              <w:rPr>
                <w:b/>
                <w:bCs/>
                <w:sz w:val="24"/>
                <w:szCs w:val="24"/>
              </w:rPr>
              <w:t>)</w:t>
            </w:r>
          </w:p>
          <w:p w14:paraId="5ACD5F13" w14:textId="05E90849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4. Price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decimal</w:t>
            </w:r>
          </w:p>
          <w:p w14:paraId="33CFAB37" w14:textId="7A86CF00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5. Quantity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int</w:t>
            </w:r>
          </w:p>
          <w:p w14:paraId="14F95F8D" w14:textId="129FD9D9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6.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ImageUrl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0311D0F6" w14:textId="60776819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CategoryId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</w:t>
            </w:r>
            <w:proofErr w:type="spellStart"/>
            <w:r w:rsidR="00126DEC" w:rsidRPr="00AF2E88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="00126DEC" w:rsidRPr="00AF2E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26DEC"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="00126DEC"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71F5227D" w14:textId="409CCDC5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8.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IsActive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bit</w:t>
            </w:r>
          </w:p>
          <w:p w14:paraId="7BC0CFD2" w14:textId="335102F5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9.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CreatedDate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</w:t>
            </w:r>
            <w:proofErr w:type="spellStart"/>
            <w:r w:rsidR="00126DEC" w:rsidRPr="00AF2E88">
              <w:rPr>
                <w:b/>
                <w:bCs/>
                <w:sz w:val="24"/>
                <w:szCs w:val="24"/>
              </w:rPr>
              <w:t>datetime</w:t>
            </w:r>
            <w:proofErr w:type="spellEnd"/>
          </w:p>
        </w:tc>
      </w:tr>
    </w:tbl>
    <w:p w14:paraId="644CBFAA" w14:textId="0DBCF956" w:rsidR="00126DEC" w:rsidRPr="00AF2E88" w:rsidRDefault="00670CF9" w:rsidP="00126DEC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3. </w:t>
      </w:r>
      <w:r w:rsidR="00126DEC" w:rsidRPr="00AF2E88">
        <w:rPr>
          <w:bCs/>
          <w:color w:val="0070C0"/>
        </w:rPr>
        <w:t>Cart</w:t>
      </w:r>
      <w:r w:rsidR="00BE251A" w:rsidRPr="00AF2E88">
        <w:rPr>
          <w:bCs/>
          <w:color w:val="0070C0"/>
        </w:rPr>
        <w:t>s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  <w:gridCol w:w="9887"/>
      </w:tblGrid>
      <w:tr w:rsidR="00126DEC" w:rsidRPr="00086A75" w14:paraId="5C01FB6F" w14:textId="77777777" w:rsidTr="00126DEC">
        <w:tc>
          <w:tcPr>
            <w:tcW w:w="9290" w:type="dxa"/>
          </w:tcPr>
          <w:p w14:paraId="6F61C5E1" w14:textId="15BBD3F1" w:rsidR="00126DEC" w:rsidRPr="00086A75" w:rsidRDefault="00126DEC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CartId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pk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identity</w:t>
            </w:r>
          </w:p>
          <w:p w14:paraId="48E7EC2F" w14:textId="77777777" w:rsidR="00126DEC" w:rsidRPr="00086A75" w:rsidRDefault="00126DEC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ProductId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069F41DA" w14:textId="63FCD8B9" w:rsidR="00126DEC" w:rsidRPr="00086A75" w:rsidRDefault="00126DEC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3. Quantity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</w:t>
            </w:r>
          </w:p>
          <w:p w14:paraId="7BEA63A9" w14:textId="2F4991F0" w:rsidR="00126DEC" w:rsidRPr="00086A75" w:rsidRDefault="00126DEC" w:rsidP="00615AD5">
            <w:pPr>
              <w:tabs>
                <w:tab w:val="left" w:pos="5460"/>
              </w:tabs>
              <w:contextualSpacing w:val="0"/>
              <w:rPr>
                <w:b/>
                <w:bCs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UserId</w:t>
            </w:r>
            <w:proofErr w:type="spellEnd"/>
            <w:r w:rsidRPr="00086A75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086A75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086A7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6A75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Pr="00086A75">
              <w:rPr>
                <w:b/>
                <w:bCs/>
                <w:sz w:val="24"/>
                <w:szCs w:val="24"/>
              </w:rPr>
              <w:t xml:space="preserve"> cascade</w:t>
            </w:r>
          </w:p>
        </w:tc>
        <w:tc>
          <w:tcPr>
            <w:tcW w:w="9291" w:type="dxa"/>
          </w:tcPr>
          <w:p w14:paraId="69FE4DF7" w14:textId="77777777" w:rsidR="00126DEC" w:rsidRPr="00086A75" w:rsidRDefault="00126DEC" w:rsidP="00615AD5">
            <w:pPr>
              <w:rPr>
                <w:b/>
                <w:bCs/>
              </w:rPr>
            </w:pPr>
          </w:p>
        </w:tc>
      </w:tr>
    </w:tbl>
    <w:p w14:paraId="0C0CCC22" w14:textId="77777777" w:rsidR="00911518" w:rsidRDefault="00911518" w:rsidP="00122BA3">
      <w:pPr>
        <w:pStyle w:val="Heading1"/>
        <w:rPr>
          <w:bCs/>
          <w:color w:val="0070C0"/>
        </w:rPr>
      </w:pPr>
    </w:p>
    <w:p w14:paraId="31FA5B5A" w14:textId="77777777" w:rsidR="00911518" w:rsidRDefault="00911518" w:rsidP="00122BA3">
      <w:pPr>
        <w:pStyle w:val="Heading1"/>
        <w:rPr>
          <w:bCs/>
          <w:color w:val="0070C0"/>
        </w:rPr>
      </w:pPr>
    </w:p>
    <w:p w14:paraId="52A1BCAD" w14:textId="77777777" w:rsidR="00911518" w:rsidRDefault="00911518" w:rsidP="00122BA3">
      <w:pPr>
        <w:pStyle w:val="Heading1"/>
        <w:rPr>
          <w:bCs/>
          <w:color w:val="0070C0"/>
        </w:rPr>
      </w:pPr>
    </w:p>
    <w:p w14:paraId="55BB52FF" w14:textId="77777777" w:rsidR="00911518" w:rsidRDefault="00911518" w:rsidP="00122BA3">
      <w:pPr>
        <w:pStyle w:val="Heading1"/>
        <w:rPr>
          <w:bCs/>
          <w:color w:val="0070C0"/>
        </w:rPr>
      </w:pPr>
    </w:p>
    <w:p w14:paraId="5BF0FD3F" w14:textId="77777777" w:rsidR="00911518" w:rsidRDefault="00911518" w:rsidP="00122BA3">
      <w:pPr>
        <w:pStyle w:val="Heading1"/>
        <w:rPr>
          <w:bCs/>
          <w:color w:val="0070C0"/>
        </w:rPr>
      </w:pPr>
    </w:p>
    <w:p w14:paraId="221C9B49" w14:textId="77777777" w:rsidR="00911518" w:rsidRDefault="00911518" w:rsidP="00122BA3">
      <w:pPr>
        <w:pStyle w:val="Heading1"/>
        <w:rPr>
          <w:bCs/>
          <w:color w:val="0070C0"/>
        </w:rPr>
      </w:pPr>
    </w:p>
    <w:p w14:paraId="2C7ED9C3" w14:textId="4BB669BA" w:rsidR="00122BA3" w:rsidRPr="00AF2E88" w:rsidRDefault="00670CF9" w:rsidP="00122BA3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4. </w:t>
      </w:r>
      <w:r w:rsidR="00122BA3" w:rsidRPr="00AF2E88">
        <w:rPr>
          <w:bCs/>
          <w:color w:val="0070C0"/>
        </w:rPr>
        <w:t>users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  <w:gridCol w:w="9887"/>
      </w:tblGrid>
      <w:tr w:rsidR="00122BA3" w:rsidRPr="00086A75" w14:paraId="13DF8AF1" w14:textId="77777777" w:rsidTr="00615AD5">
        <w:tc>
          <w:tcPr>
            <w:tcW w:w="9290" w:type="dxa"/>
          </w:tcPr>
          <w:p w14:paraId="1974DC98" w14:textId="1D36252F" w:rsidR="00122BA3" w:rsidRPr="00086A75" w:rsidRDefault="00122BA3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>UserId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pk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identity</w:t>
            </w:r>
          </w:p>
          <w:p w14:paraId="333F6306" w14:textId="68135632" w:rsidR="00122BA3" w:rsidRPr="00086A75" w:rsidRDefault="00122BA3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="00BE251A" w:rsidRPr="00AF2E88">
              <w:rPr>
                <w:b/>
                <w:bCs/>
                <w:sz w:val="24"/>
                <w:szCs w:val="24"/>
              </w:rPr>
              <w:t>varchar(50)</w:t>
            </w:r>
          </w:p>
          <w:p w14:paraId="21C6B2AD" w14:textId="4965084C" w:rsidR="00122BA3" w:rsidRPr="00086A75" w:rsidRDefault="00122BA3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>Username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="00BE251A" w:rsidRPr="00AF2E88">
              <w:rPr>
                <w:b/>
                <w:bCs/>
                <w:sz w:val="24"/>
                <w:szCs w:val="24"/>
              </w:rPr>
              <w:t>varchar(50) unique</w:t>
            </w:r>
          </w:p>
          <w:p w14:paraId="2D35BBAD" w14:textId="3365EB63" w:rsidR="003C2EFD" w:rsidRPr="00086A75" w:rsidRDefault="00122BA3" w:rsidP="003C2EFD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>Mobile</w:t>
            </w:r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="003C2EFD" w:rsidRPr="00AF2E88">
              <w:rPr>
                <w:b/>
                <w:bCs/>
                <w:sz w:val="24"/>
                <w:szCs w:val="24"/>
              </w:rPr>
              <w:t>varchar(50)</w:t>
            </w:r>
          </w:p>
          <w:p w14:paraId="70685E60" w14:textId="6F21C492" w:rsidR="003C2EFD" w:rsidRPr="00AF2E88" w:rsidRDefault="003C2EFD" w:rsidP="003C2EFD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5. Email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varchar(50)</w:t>
            </w:r>
          </w:p>
          <w:p w14:paraId="1DFC7281" w14:textId="0D8D2927" w:rsidR="003C2EFD" w:rsidRPr="00AF2E88" w:rsidRDefault="003C2EFD" w:rsidP="003C2EFD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6. Address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7F7E328E" w14:textId="7262C9DA" w:rsidR="003C2EFD" w:rsidRPr="00AF2E88" w:rsidRDefault="003C2EFD" w:rsidP="003C2EFD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PostCode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varchar(50)</w:t>
            </w:r>
          </w:p>
          <w:p w14:paraId="42A860B2" w14:textId="28F87328" w:rsidR="003C2EFD" w:rsidRPr="00086A75" w:rsidRDefault="003C2EFD" w:rsidP="003C2EFD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8. Password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varchar(50)</w:t>
            </w:r>
          </w:p>
          <w:p w14:paraId="5872349D" w14:textId="2F97C56A" w:rsidR="00122BA3" w:rsidRDefault="003C2EFD" w:rsidP="00615AD5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9. </w:t>
            </w:r>
            <w:proofErr w:type="spellStart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>ImageUrl</w:t>
            </w:r>
            <w:proofErr w:type="spellEnd"/>
            <w:r w:rsidR="00122BA3" w:rsidRPr="00086A75">
              <w:rPr>
                <w:b/>
                <w:bCs/>
                <w:sz w:val="24"/>
                <w:szCs w:val="24"/>
              </w:rPr>
              <w:tab/>
            </w:r>
            <w:r w:rsidR="00CD425A"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5EC153FD" w14:textId="55B7CF56" w:rsidR="00CD425A" w:rsidRPr="00086A75" w:rsidRDefault="00CD425A" w:rsidP="00615AD5">
            <w:pPr>
              <w:tabs>
                <w:tab w:val="left" w:pos="5460"/>
              </w:tabs>
              <w:contextualSpacing w:val="0"/>
              <w:rPr>
                <w:b/>
                <w:bCs/>
              </w:rPr>
            </w:pPr>
            <w:r w:rsidRP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10. </w:t>
            </w:r>
            <w:proofErr w:type="spellStart"/>
            <w:r w:rsidRPr="00CD425A">
              <w:rPr>
                <w:b/>
                <w:bCs/>
                <w:color w:val="000000" w:themeColor="text1"/>
                <w:sz w:val="24"/>
                <w:szCs w:val="24"/>
              </w:rPr>
              <w:t>CreatedDate</w:t>
            </w:r>
            <w:proofErr w:type="spellEnd"/>
            <w:r w:rsidRP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291" w:type="dxa"/>
          </w:tcPr>
          <w:p w14:paraId="39BFF324" w14:textId="77777777" w:rsidR="00122BA3" w:rsidRPr="00086A75" w:rsidRDefault="00122BA3" w:rsidP="00615AD5">
            <w:pPr>
              <w:rPr>
                <w:b/>
                <w:bCs/>
              </w:rPr>
            </w:pPr>
          </w:p>
        </w:tc>
      </w:tr>
    </w:tbl>
    <w:p w14:paraId="414FD913" w14:textId="56691C27" w:rsidR="00BE251A" w:rsidRPr="00AF2E88" w:rsidRDefault="00670CF9" w:rsidP="00BE251A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5. </w:t>
      </w:r>
      <w:r w:rsidR="00BE251A" w:rsidRPr="00AF2E88">
        <w:rPr>
          <w:bCs/>
          <w:color w:val="0070C0"/>
        </w:rPr>
        <w:t>Orders</w:t>
      </w:r>
    </w:p>
    <w:tbl>
      <w:tblPr>
        <w:tblStyle w:val="TableGrid"/>
        <w:tblW w:w="1492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7"/>
        <w:gridCol w:w="9887"/>
        <w:gridCol w:w="9887"/>
      </w:tblGrid>
      <w:tr w:rsidR="00BE251A" w:rsidRPr="00086A75" w14:paraId="4BD130AE" w14:textId="77777777" w:rsidTr="00BE251A">
        <w:tc>
          <w:tcPr>
            <w:tcW w:w="9290" w:type="dxa"/>
          </w:tcPr>
          <w:p w14:paraId="2F478652" w14:textId="1ED82984" w:rsidR="00BE251A" w:rsidRPr="00086A75" w:rsidRDefault="00BE251A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="00CD425A" w:rsidRPr="00086A75">
              <w:rPr>
                <w:b/>
                <w:bCs/>
                <w:color w:val="000000" w:themeColor="text1"/>
                <w:sz w:val="24"/>
                <w:szCs w:val="24"/>
              </w:rPr>
              <w:t>Order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>Details</w:t>
            </w:r>
            <w:r w:rsidR="00CD425A" w:rsidRPr="00086A75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pk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identity</w:t>
            </w:r>
          </w:p>
          <w:p w14:paraId="635CB651" w14:textId="3D348A8B" w:rsidR="00BE251A" w:rsidRPr="00086A75" w:rsidRDefault="00BE251A" w:rsidP="00BE251A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Order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>No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 unique</w:t>
            </w:r>
          </w:p>
          <w:p w14:paraId="65F8B827" w14:textId="0943BA8A" w:rsidR="00BE251A" w:rsidRPr="00086A75" w:rsidRDefault="00BE251A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ProductId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71B1E162" w14:textId="760FC604" w:rsidR="00BE251A" w:rsidRPr="00086A75" w:rsidRDefault="00BE251A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4. Quantity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</w:t>
            </w:r>
          </w:p>
          <w:p w14:paraId="3DF8E034" w14:textId="029429DB" w:rsidR="00BE251A" w:rsidRPr="00086A75" w:rsidRDefault="00BE251A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UserId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0F94B04C" w14:textId="1C201E1B" w:rsidR="00BE251A" w:rsidRPr="00086A75" w:rsidRDefault="00BE251A" w:rsidP="00BE251A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6. Status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varchar(50)</w:t>
            </w:r>
          </w:p>
          <w:p w14:paraId="1AECF383" w14:textId="03D2E4D2" w:rsidR="00BE251A" w:rsidRDefault="00BE251A" w:rsidP="00BE251A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>PaymentId</w:t>
            </w:r>
            <w:proofErr w:type="spellEnd"/>
            <w:r w:rsidRPr="00086A75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="00CD425A" w:rsidRPr="00AF2E88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="00CD425A" w:rsidRPr="00AF2E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D425A"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="00CD425A"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2F8F5E76" w14:textId="5A9FA351" w:rsidR="00CD425A" w:rsidRPr="00086A75" w:rsidRDefault="00CD425A" w:rsidP="00BE251A">
            <w:pPr>
              <w:tabs>
                <w:tab w:val="left" w:pos="5460"/>
              </w:tabs>
              <w:contextualSpacing w:val="0"/>
              <w:rPr>
                <w:b/>
                <w:bCs/>
              </w:rPr>
            </w:pPr>
            <w:r w:rsidRPr="0066473C">
              <w:rPr>
                <w:b/>
                <w:bCs/>
                <w:color w:val="auto"/>
              </w:rPr>
              <w:t>8.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OrderDate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291" w:type="dxa"/>
          </w:tcPr>
          <w:p w14:paraId="4CFF3D92" w14:textId="77777777" w:rsidR="00BE251A" w:rsidRPr="00086A75" w:rsidRDefault="00BE251A" w:rsidP="00615AD5">
            <w:pPr>
              <w:rPr>
                <w:b/>
                <w:bCs/>
              </w:rPr>
            </w:pPr>
          </w:p>
        </w:tc>
        <w:tc>
          <w:tcPr>
            <w:tcW w:w="9291" w:type="dxa"/>
          </w:tcPr>
          <w:p w14:paraId="2A2796CE" w14:textId="42CCFC7E" w:rsidR="00BE251A" w:rsidRPr="00086A75" w:rsidRDefault="00BE251A" w:rsidP="00615AD5">
            <w:pPr>
              <w:rPr>
                <w:b/>
                <w:bCs/>
              </w:rPr>
            </w:pPr>
          </w:p>
        </w:tc>
      </w:tr>
    </w:tbl>
    <w:p w14:paraId="08611511" w14:textId="11415B28" w:rsidR="00B51D1B" w:rsidRDefault="00B51D1B" w:rsidP="006E1507">
      <w:pPr>
        <w:rPr>
          <w:b/>
          <w:bCs/>
        </w:rPr>
      </w:pPr>
    </w:p>
    <w:p w14:paraId="1352D671" w14:textId="6BF95669" w:rsidR="004864A1" w:rsidRDefault="004864A1" w:rsidP="006E1507">
      <w:pPr>
        <w:rPr>
          <w:b/>
          <w:bCs/>
        </w:rPr>
      </w:pPr>
    </w:p>
    <w:p w14:paraId="397C2AB5" w14:textId="1C8B8E52" w:rsidR="004864A1" w:rsidRPr="00AF2E88" w:rsidRDefault="00670CF9" w:rsidP="004864A1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6. </w:t>
      </w:r>
      <w:r w:rsidR="004864A1" w:rsidRPr="00AF2E88">
        <w:rPr>
          <w:bCs/>
          <w:color w:val="0070C0"/>
        </w:rPr>
        <w:t>CONTACT</w:t>
      </w:r>
    </w:p>
    <w:tbl>
      <w:tblPr>
        <w:tblStyle w:val="TableGrid"/>
        <w:tblW w:w="1492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7"/>
        <w:gridCol w:w="9887"/>
        <w:gridCol w:w="9887"/>
      </w:tblGrid>
      <w:tr w:rsidR="004864A1" w:rsidRPr="00086A75" w14:paraId="67DFAF98" w14:textId="77777777" w:rsidTr="006316EC">
        <w:tc>
          <w:tcPr>
            <w:tcW w:w="9290" w:type="dxa"/>
          </w:tcPr>
          <w:p w14:paraId="6B7F2ABB" w14:textId="0D30AB90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ContactId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pk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identity</w:t>
            </w:r>
          </w:p>
          <w:p w14:paraId="089744FE" w14:textId="07C55011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varchar(50)</w:t>
            </w:r>
          </w:p>
          <w:p w14:paraId="2E3E7DE5" w14:textId="18219C54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Email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varchar(50)</w:t>
            </w:r>
          </w:p>
          <w:p w14:paraId="2E7087D2" w14:textId="20C7F759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Subject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varchar(200)</w:t>
            </w:r>
          </w:p>
          <w:p w14:paraId="2E173DA9" w14:textId="3639CCD3" w:rsidR="004864A1" w:rsidRPr="00AF2E88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Message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62634015" w14:textId="0DC744A7" w:rsidR="004864A1" w:rsidRPr="004864A1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6.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CreatedDate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086A75">
              <w:rPr>
                <w:b/>
                <w:bCs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9291" w:type="dxa"/>
          </w:tcPr>
          <w:p w14:paraId="149E46AA" w14:textId="77777777" w:rsidR="004864A1" w:rsidRPr="00086A75" w:rsidRDefault="004864A1" w:rsidP="006316EC">
            <w:pPr>
              <w:rPr>
                <w:b/>
                <w:bCs/>
              </w:rPr>
            </w:pPr>
          </w:p>
        </w:tc>
        <w:tc>
          <w:tcPr>
            <w:tcW w:w="9291" w:type="dxa"/>
          </w:tcPr>
          <w:p w14:paraId="1709A3DA" w14:textId="77777777" w:rsidR="004864A1" w:rsidRPr="00086A75" w:rsidRDefault="004864A1" w:rsidP="006316EC">
            <w:pPr>
              <w:rPr>
                <w:b/>
                <w:bCs/>
              </w:rPr>
            </w:pPr>
          </w:p>
        </w:tc>
      </w:tr>
    </w:tbl>
    <w:p w14:paraId="5774DE2C" w14:textId="0B604C6A" w:rsidR="004864A1" w:rsidRDefault="004864A1" w:rsidP="006E1507">
      <w:pPr>
        <w:rPr>
          <w:b/>
          <w:bCs/>
        </w:rPr>
      </w:pPr>
    </w:p>
    <w:p w14:paraId="08602B18" w14:textId="6C61EE1D" w:rsidR="004864A1" w:rsidRDefault="004864A1" w:rsidP="006E1507">
      <w:pPr>
        <w:rPr>
          <w:b/>
          <w:bCs/>
        </w:rPr>
      </w:pPr>
    </w:p>
    <w:p w14:paraId="052FC0A7" w14:textId="77777777" w:rsidR="00911518" w:rsidRDefault="00911518" w:rsidP="004864A1">
      <w:pPr>
        <w:pStyle w:val="Heading1"/>
        <w:rPr>
          <w:bCs/>
          <w:color w:val="0070C0"/>
        </w:rPr>
      </w:pPr>
    </w:p>
    <w:p w14:paraId="7A6242F0" w14:textId="2E012398" w:rsidR="004864A1" w:rsidRPr="00AF2E88" w:rsidRDefault="00670CF9" w:rsidP="004864A1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7. </w:t>
      </w:r>
      <w:r w:rsidR="004864A1" w:rsidRPr="00AF2E88">
        <w:rPr>
          <w:bCs/>
          <w:color w:val="0070C0"/>
        </w:rPr>
        <w:t>PAYMENT</w:t>
      </w:r>
    </w:p>
    <w:tbl>
      <w:tblPr>
        <w:tblStyle w:val="TableGrid"/>
        <w:tblW w:w="1492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7"/>
        <w:gridCol w:w="9887"/>
        <w:gridCol w:w="9887"/>
      </w:tblGrid>
      <w:tr w:rsidR="004864A1" w:rsidRPr="00086A75" w14:paraId="769376AA" w14:textId="77777777" w:rsidTr="006316EC">
        <w:tc>
          <w:tcPr>
            <w:tcW w:w="9290" w:type="dxa"/>
          </w:tcPr>
          <w:p w14:paraId="26AEFB5B" w14:textId="775579FA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PaymentId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int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pk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identity</w:t>
            </w:r>
          </w:p>
          <w:p w14:paraId="21EDA9CD" w14:textId="238ED5B1" w:rsidR="004864A1" w:rsidRPr="00AF2E88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varchar(50)</w:t>
            </w:r>
          </w:p>
          <w:p w14:paraId="3597EBD9" w14:textId="79441E0E" w:rsidR="004864A1" w:rsidRPr="00AF2E88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CardNo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varchar(50)</w:t>
            </w:r>
          </w:p>
          <w:p w14:paraId="203FBD86" w14:textId="108104E8" w:rsidR="004864A1" w:rsidRPr="00AF2E88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ExpiryDate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varchar(50)</w:t>
            </w:r>
          </w:p>
          <w:p w14:paraId="4856816A" w14:textId="40A60229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CvvNo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  <w:p w14:paraId="30F71888" w14:textId="77777777" w:rsidR="004864A1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Address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37ECAD62" w14:textId="13248F81" w:rsidR="004864A1" w:rsidRPr="004864A1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PaymentMode</w:t>
            </w:r>
            <w:proofErr w:type="spellEnd"/>
            <w:r w:rsidRPr="00086A75">
              <w:rPr>
                <w:b/>
                <w:bCs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varchar(50)</w:t>
            </w:r>
          </w:p>
        </w:tc>
        <w:tc>
          <w:tcPr>
            <w:tcW w:w="9291" w:type="dxa"/>
          </w:tcPr>
          <w:p w14:paraId="0DC4576E" w14:textId="77777777" w:rsidR="004864A1" w:rsidRPr="00086A75" w:rsidRDefault="004864A1" w:rsidP="006316EC">
            <w:pPr>
              <w:rPr>
                <w:b/>
                <w:bCs/>
              </w:rPr>
            </w:pPr>
          </w:p>
        </w:tc>
        <w:tc>
          <w:tcPr>
            <w:tcW w:w="9291" w:type="dxa"/>
          </w:tcPr>
          <w:p w14:paraId="405ACDBC" w14:textId="77777777" w:rsidR="004864A1" w:rsidRPr="00086A75" w:rsidRDefault="004864A1" w:rsidP="006316EC">
            <w:pPr>
              <w:rPr>
                <w:b/>
                <w:bCs/>
              </w:rPr>
            </w:pPr>
          </w:p>
        </w:tc>
      </w:tr>
    </w:tbl>
    <w:p w14:paraId="03F8C9CC" w14:textId="123C6201" w:rsidR="004864A1" w:rsidRDefault="004864A1" w:rsidP="006E1507">
      <w:pPr>
        <w:rPr>
          <w:b/>
          <w:bCs/>
        </w:rPr>
      </w:pPr>
    </w:p>
    <w:p w14:paraId="318878C9" w14:textId="5B8E883E" w:rsidR="004864A1" w:rsidRDefault="004864A1" w:rsidP="006E1507">
      <w:pPr>
        <w:rPr>
          <w:b/>
          <w:bCs/>
        </w:rPr>
      </w:pPr>
    </w:p>
    <w:sectPr w:rsidR="004864A1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6E569" w14:textId="77777777" w:rsidR="00C07B62" w:rsidRDefault="00C07B62" w:rsidP="0068194B">
      <w:r>
        <w:separator/>
      </w:r>
    </w:p>
    <w:p w14:paraId="2A6BB9CC" w14:textId="77777777" w:rsidR="00C07B62" w:rsidRDefault="00C07B62"/>
    <w:p w14:paraId="01C399FC" w14:textId="77777777" w:rsidR="00C07B62" w:rsidRDefault="00C07B62"/>
  </w:endnote>
  <w:endnote w:type="continuationSeparator" w:id="0">
    <w:p w14:paraId="6AF9DAD6" w14:textId="77777777" w:rsidR="00C07B62" w:rsidRDefault="00C07B62" w:rsidP="0068194B">
      <w:r>
        <w:continuationSeparator/>
      </w:r>
    </w:p>
    <w:p w14:paraId="0E4D2C7F" w14:textId="77777777" w:rsidR="00C07B62" w:rsidRDefault="00C07B62"/>
    <w:p w14:paraId="41B0B537" w14:textId="77777777" w:rsidR="00C07B62" w:rsidRDefault="00C07B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6E3C7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9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F9C2F3" w14:textId="77777777" w:rsidR="00C07B62" w:rsidRDefault="00C07B62" w:rsidP="0068194B">
      <w:r>
        <w:separator/>
      </w:r>
    </w:p>
    <w:p w14:paraId="3CB8C84F" w14:textId="77777777" w:rsidR="00C07B62" w:rsidRDefault="00C07B62"/>
    <w:p w14:paraId="17E944FC" w14:textId="77777777" w:rsidR="00C07B62" w:rsidRDefault="00C07B62"/>
  </w:footnote>
  <w:footnote w:type="continuationSeparator" w:id="0">
    <w:p w14:paraId="3594FDC3" w14:textId="77777777" w:rsidR="00C07B62" w:rsidRDefault="00C07B62" w:rsidP="0068194B">
      <w:r>
        <w:continuationSeparator/>
      </w:r>
    </w:p>
    <w:p w14:paraId="2FD80160" w14:textId="77777777" w:rsidR="00C07B62" w:rsidRDefault="00C07B62"/>
    <w:p w14:paraId="0CB98A0F" w14:textId="77777777" w:rsidR="00C07B62" w:rsidRDefault="00C07B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89615" w14:textId="77777777" w:rsidR="00236D54" w:rsidRPr="004E01EB" w:rsidRDefault="00F476C4" w:rsidP="005A1B10">
    <w:pPr>
      <w:pStyle w:val="Header"/>
    </w:pPr>
    <w:r w:rsidRPr="004E01EB">
      <w:rPr>
        <w:noProof/>
        <w:lang w:eastAsia="ja-JP" w:bidi="bn-BD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2A89DF" wp14:editId="18F7F56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C31BE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23"/>
    <w:rsid w:val="000001EF"/>
    <w:rsid w:val="00007322"/>
    <w:rsid w:val="00007728"/>
    <w:rsid w:val="00022EB2"/>
    <w:rsid w:val="00024584"/>
    <w:rsid w:val="00024730"/>
    <w:rsid w:val="00055E95"/>
    <w:rsid w:val="0007021F"/>
    <w:rsid w:val="00086A75"/>
    <w:rsid w:val="000924CF"/>
    <w:rsid w:val="000A7A03"/>
    <w:rsid w:val="000B2BA5"/>
    <w:rsid w:val="000C5698"/>
    <w:rsid w:val="000F2F8C"/>
    <w:rsid w:val="0010006E"/>
    <w:rsid w:val="001045A8"/>
    <w:rsid w:val="00114A91"/>
    <w:rsid w:val="00122BA3"/>
    <w:rsid w:val="00126DEC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EF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64A1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73C"/>
    <w:rsid w:val="00670CF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742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1518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2E8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251A"/>
    <w:rsid w:val="00BE423E"/>
    <w:rsid w:val="00BF61AC"/>
    <w:rsid w:val="00C07B62"/>
    <w:rsid w:val="00C47FA6"/>
    <w:rsid w:val="00C57FC6"/>
    <w:rsid w:val="00C66A7D"/>
    <w:rsid w:val="00C779DA"/>
    <w:rsid w:val="00C814F7"/>
    <w:rsid w:val="00CA4B4D"/>
    <w:rsid w:val="00CB35C3"/>
    <w:rsid w:val="00CD323D"/>
    <w:rsid w:val="00CD425A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39F1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94E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l\AppData\Local\Microsoft\Office\16.0\DTS\en-US%7bF05C16FD-57E5-4B1C-AA94-F99D51C7EBB6%7d\%7bF9D5B94F-984F-4E74-BC60-500438347A73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{F9D5B94F-984F-4E74-BC60-500438347A73}tf16402488_win32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2021-12-11T12:18:00Z</dcterms:created>
  <dcterms:modified xsi:type="dcterms:W3CDTF">2024-07-12T06:02:00Z</dcterms:modified>
  <cp:category/>
</cp:coreProperties>
</file>